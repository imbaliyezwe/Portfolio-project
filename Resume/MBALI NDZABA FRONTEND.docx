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678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17"/>
        <w:gridCol w:w="6595"/>
      </w:tblGrid>
      <w:tr w:rsidR="002C2CDD" w:rsidRPr="00906BEE" w:rsidTr="00B37FC2">
        <w:trPr>
          <w:trHeight w:val="12512"/>
        </w:trPr>
        <w:tc>
          <w:tcPr>
            <w:tcW w:w="4015" w:type="dxa"/>
            <w:tcMar>
              <w:top w:w="504" w:type="dxa"/>
              <w:right w:w="720" w:type="dxa"/>
            </w:tcMar>
          </w:tcPr>
          <w:p w:rsidR="00523479" w:rsidRPr="006F1C13" w:rsidRDefault="00BE2FFB" w:rsidP="00B37FC2">
            <w:pPr>
              <w:pStyle w:val="Initials"/>
              <w:rPr>
                <w:rFonts w:ascii="Arial Narrow" w:hAnsi="Arial Narrow"/>
                <w:b/>
              </w:rPr>
            </w:pPr>
            <w:r w:rsidRPr="006F1C13">
              <w:rPr>
                <w:rFonts w:ascii="Arial Narrow" w:hAnsi="Arial Narrow"/>
                <w:b/>
                <w:color w:val="000000" w:themeColor="text1"/>
              </w:rPr>
              <w:t>M</w:t>
            </w:r>
            <w:r w:rsidR="00E02DCD" w:rsidRPr="006F1C13">
              <w:rPr>
                <w:rFonts w:ascii="Arial Narrow" w:hAnsi="Arial Narrow"/>
                <w:b/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2C96268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ddd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ddd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6F1C13">
              <w:rPr>
                <w:rFonts w:ascii="Arial Narrow" w:hAnsi="Arial Narrow"/>
                <w:b/>
                <w:color w:val="auto"/>
              </w:rPr>
              <w:t>N</w:t>
            </w:r>
          </w:p>
          <w:p w:rsidR="00A50939" w:rsidRPr="006F1C13" w:rsidRDefault="00010E0C" w:rsidP="00B37FC2">
            <w:pPr>
              <w:pStyle w:val="Heading3"/>
              <w:spacing w:line="240" w:lineRule="auto"/>
              <w:rPr>
                <w:rFonts w:ascii="Arial Narrow" w:hAnsi="Arial Narrow"/>
                <w:b/>
              </w:rPr>
            </w:pPr>
            <w:r w:rsidRPr="006F1C13">
              <w:rPr>
                <w:rFonts w:ascii="Arial Narrow" w:hAnsi="Arial Narrow"/>
                <w:b/>
              </w:rPr>
              <w:t>CONTACT</w:t>
            </w:r>
          </w:p>
          <w:p w:rsidR="002C2CDD" w:rsidRDefault="00010E0C" w:rsidP="00B37FC2">
            <w:pPr>
              <w:spacing w:line="240" w:lineRule="auto"/>
              <w:rPr>
                <w:rFonts w:ascii="Arial Narrow" w:hAnsi="Arial Narrow"/>
              </w:rPr>
            </w:pPr>
            <w:r w:rsidRPr="006F1C13">
              <w:rPr>
                <w:rFonts w:ascii="Arial Narrow" w:hAnsi="Arial Narrow"/>
                <w:b/>
              </w:rPr>
              <w:t>EMAIL</w:t>
            </w:r>
            <w:r>
              <w:rPr>
                <w:rFonts w:ascii="Arial Narrow" w:hAnsi="Arial Narrow"/>
              </w:rPr>
              <w:t xml:space="preserve">: </w:t>
            </w:r>
            <w:hyperlink r:id="rId10" w:history="1">
              <w:r w:rsidRPr="007E046D">
                <w:rPr>
                  <w:rStyle w:val="Hyperlink"/>
                  <w:rFonts w:ascii="Arial Narrow" w:hAnsi="Arial Narrow"/>
                </w:rPr>
                <w:t>swelihlembalenhle4@gmail.com</w:t>
              </w:r>
            </w:hyperlink>
          </w:p>
          <w:p w:rsidR="00977E67" w:rsidRDefault="006F1C13" w:rsidP="00B37FC2">
            <w:pPr>
              <w:spacing w:line="240" w:lineRule="auto"/>
            </w:pPr>
            <w:r w:rsidRPr="006F1C13">
              <w:rPr>
                <w:rFonts w:ascii="Arial Narrow" w:hAnsi="Arial Narrow"/>
                <w:b/>
              </w:rPr>
              <w:t>LinkedIn</w:t>
            </w:r>
            <w:r>
              <w:rPr>
                <w:rFonts w:ascii="Arial Narrow" w:hAnsi="Arial Narrow"/>
              </w:rPr>
              <w:t>:</w:t>
            </w:r>
            <w:r>
              <w:t xml:space="preserve"> </w:t>
            </w:r>
            <w:bookmarkStart w:id="0" w:name="_GoBack"/>
            <w:r w:rsidR="00977E67" w:rsidRPr="00977E67">
              <w:rPr>
                <w:rFonts w:ascii="Arial Narrow" w:hAnsi="Arial Narrow"/>
              </w:rPr>
              <w:fldChar w:fldCharType="begin"/>
            </w:r>
            <w:r w:rsidR="00977E67" w:rsidRPr="00977E67">
              <w:rPr>
                <w:rFonts w:ascii="Arial Narrow" w:hAnsi="Arial Narrow"/>
              </w:rPr>
              <w:instrText xml:space="preserve"> HYPERLINK "https://www.linkedin.com/in/mbaliyezwe-nomkitha-ndzaba-31a7331b8/" </w:instrText>
            </w:r>
            <w:r w:rsidR="00977E67" w:rsidRPr="00977E67">
              <w:rPr>
                <w:rFonts w:ascii="Arial Narrow" w:hAnsi="Arial Narrow"/>
              </w:rPr>
              <w:fldChar w:fldCharType="separate"/>
            </w:r>
            <w:r w:rsidR="00977E67" w:rsidRPr="00977E67">
              <w:rPr>
                <w:rStyle w:val="Hyperlink"/>
                <w:rFonts w:ascii="Arial Narrow" w:hAnsi="Arial Narrow"/>
              </w:rPr>
              <w:t>https://www.linkedin.com/in/mbaliyezwe-nomkitha-ndzaba-31a7331b8/</w:t>
            </w:r>
            <w:r w:rsidR="00977E67" w:rsidRPr="00977E67">
              <w:rPr>
                <w:rFonts w:ascii="Arial Narrow" w:hAnsi="Arial Narrow"/>
              </w:rPr>
              <w:fldChar w:fldCharType="end"/>
            </w:r>
            <w:bookmarkEnd w:id="0"/>
          </w:p>
          <w:p w:rsidR="006F1C13" w:rsidRDefault="006F1C13" w:rsidP="00B37FC2">
            <w:pPr>
              <w:spacing w:line="240" w:lineRule="auto"/>
              <w:rPr>
                <w:rFonts w:ascii="Arial Narrow" w:hAnsi="Arial Narrow"/>
              </w:rPr>
            </w:pPr>
            <w:r w:rsidRPr="006F1C13">
              <w:rPr>
                <w:rFonts w:ascii="Arial Narrow" w:hAnsi="Arial Narrow"/>
                <w:b/>
              </w:rPr>
              <w:t>Address</w:t>
            </w:r>
            <w:r>
              <w:rPr>
                <w:rFonts w:ascii="Arial Narrow" w:hAnsi="Arial Narrow"/>
              </w:rPr>
              <w:t xml:space="preserve">: </w:t>
            </w:r>
          </w:p>
          <w:p w:rsidR="006F1C13" w:rsidRDefault="006F1C13" w:rsidP="00B37FC2">
            <w:pPr>
              <w:spacing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Pretoria Gauteng, South Africa</w:t>
            </w:r>
          </w:p>
          <w:p w:rsidR="00843753" w:rsidRPr="006B58B5" w:rsidRDefault="00B37FC2" w:rsidP="00B37FC2">
            <w:pPr>
              <w:spacing w:line="240" w:lineRule="auto"/>
              <w:rPr>
                <w:rFonts w:ascii="Arial Narrow" w:hAnsi="Arial Narrow"/>
                <w:b/>
              </w:rPr>
            </w:pPr>
            <w:r w:rsidRPr="006B58B5">
              <w:rPr>
                <w:rFonts w:ascii="Arial Narrow" w:hAnsi="Arial Narrow"/>
                <w:b/>
              </w:rPr>
              <w:t>Portfolio:</w:t>
            </w:r>
            <w:r w:rsidR="00656358">
              <w:rPr>
                <w:rFonts w:ascii="Arial Narrow" w:hAnsi="Arial Narrow"/>
                <w:b/>
              </w:rPr>
              <w:t xml:space="preserve"> </w:t>
            </w:r>
            <w:hyperlink r:id="rId11" w:tgtFrame="_blank" w:history="1">
              <w:r w:rsidR="006B58B5" w:rsidRPr="006B58B5">
                <w:rPr>
                  <w:rStyle w:val="Hyperlink"/>
                  <w:rFonts w:ascii="Arial Narrow" w:hAnsi="Arial Narrow" w:cs="Segoe UI"/>
                  <w:shd w:val="clear" w:color="auto" w:fill="FFFFFF"/>
                </w:rPr>
                <w:t>https://frabjous-tapioca-a276c4.netlify.app</w:t>
              </w:r>
            </w:hyperlink>
          </w:p>
          <w:p w:rsidR="002C2CDD" w:rsidRPr="00010E0C" w:rsidRDefault="00D317D2" w:rsidP="00B37FC2">
            <w:pPr>
              <w:pStyle w:val="Heading3"/>
              <w:spacing w:line="240" w:lineRule="auto"/>
              <w:rPr>
                <w:rFonts w:ascii="Arial Narrow" w:hAnsi="Arial Narrow"/>
              </w:rPr>
            </w:pPr>
            <w:sdt>
              <w:sdtPr>
                <w:rPr>
                  <w:rFonts w:ascii="Arial Narrow" w:hAnsi="Arial Narrow"/>
                </w:rPr>
                <w:alias w:val="Skills:"/>
                <w:tag w:val="Skills:"/>
                <w:id w:val="1490835561"/>
                <w:placeholder>
                  <w:docPart w:val="4C0B699242BF42849B2AAF2225B5E4C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F1C13">
                  <w:rPr>
                    <w:rFonts w:ascii="Arial Narrow" w:hAnsi="Arial Narrow"/>
                    <w:b/>
                  </w:rPr>
                  <w:t>Skills</w:t>
                </w:r>
              </w:sdtContent>
            </w:sdt>
          </w:p>
          <w:p w:rsidR="00741125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HTML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CSS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SASS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JAVASCRIPT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REACT</w:t>
            </w:r>
          </w:p>
          <w:p w:rsidR="00176ED6" w:rsidRPr="00010E0C" w:rsidRDefault="00176ED6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BOOTSRAP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TYPESCRIPT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ANGULAR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SEO OPTIMIZATION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PYTHON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C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NODE.JS</w:t>
            </w:r>
          </w:p>
          <w:p w:rsidR="00BE2FFB" w:rsidRPr="00010E0C" w:rsidRDefault="00BE2FFB" w:rsidP="00B37FC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UI/UX</w:t>
            </w:r>
          </w:p>
        </w:tc>
        <w:tc>
          <w:tcPr>
            <w:tcW w:w="67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97" w:type="dxa"/>
              <w:tblInd w:w="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97"/>
            </w:tblGrid>
            <w:tr w:rsidR="00C612DA" w:rsidRPr="00010E0C" w:rsidTr="00B37FC2">
              <w:trPr>
                <w:trHeight w:hRule="exact" w:val="1250"/>
              </w:trPr>
              <w:tc>
                <w:tcPr>
                  <w:tcW w:w="6797" w:type="dxa"/>
                  <w:vAlign w:val="center"/>
                </w:tcPr>
                <w:p w:rsidR="00C612DA" w:rsidRPr="00010E0C" w:rsidRDefault="00D317D2" w:rsidP="00977E67">
                  <w:pPr>
                    <w:pStyle w:val="Heading1"/>
                    <w:framePr w:hSpace="180" w:wrap="around" w:hAnchor="margin" w:y="-678"/>
                    <w:outlineLvl w:val="0"/>
                    <w:rPr>
                      <w:rFonts w:ascii="Arial Narrow" w:hAnsi="Arial Narrow"/>
                    </w:rPr>
                  </w:pPr>
                  <w:sdt>
                    <w:sdtPr>
                      <w:rPr>
                        <w:rFonts w:ascii="Arial Narrow" w:hAnsi="Arial Narrow"/>
                        <w:b/>
                      </w:rPr>
                      <w:alias w:val="Enter your name:"/>
                      <w:tag w:val="Enter your name:"/>
                      <w:id w:val="-296147368"/>
                      <w:placeholder>
                        <w:docPart w:val="2EDBBA3E2F364494956D892F10B3480E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b w:val="0"/>
                      </w:rPr>
                    </w:sdtEndPr>
                    <w:sdtContent>
                      <w:r w:rsidR="00BE2FFB" w:rsidRPr="006F1C13">
                        <w:rPr>
                          <w:rFonts w:ascii="Arial Narrow" w:hAnsi="Arial Narrow"/>
                          <w:b/>
                        </w:rPr>
                        <w:t>MBALI NDZABA</w:t>
                      </w:r>
                    </w:sdtContent>
                  </w:sdt>
                </w:p>
                <w:p w:rsidR="00906BEE" w:rsidRPr="00010E0C" w:rsidRDefault="00D317D2" w:rsidP="00977E67">
                  <w:pPr>
                    <w:pStyle w:val="Heading2"/>
                    <w:framePr w:hSpace="180" w:wrap="around" w:hAnchor="margin" w:y="-678"/>
                    <w:outlineLvl w:val="1"/>
                    <w:rPr>
                      <w:rFonts w:ascii="Arial Narrow" w:hAnsi="Arial Narrow"/>
                    </w:rPr>
                  </w:pPr>
                  <w:sdt>
                    <w:sdtPr>
                      <w:rPr>
                        <w:rFonts w:ascii="Arial Narrow" w:hAnsi="Arial Narrow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C7DE2B32027D45DB803928A92453E88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E2FFB" w:rsidRPr="00010E0C">
                        <w:rPr>
                          <w:rFonts w:ascii="Arial Narrow" w:hAnsi="Arial Narrow"/>
                        </w:rPr>
                        <w:t>SOFTWARE ENGINEER</w:t>
                      </w:r>
                    </w:sdtContent>
                  </w:sdt>
                  <w:r w:rsidR="006F1C13">
                    <w:rPr>
                      <w:rFonts w:ascii="Arial Narrow" w:hAnsi="Arial Narrow"/>
                    </w:rPr>
                    <w:t xml:space="preserve"> </w:t>
                  </w:r>
                </w:p>
              </w:tc>
            </w:tr>
          </w:tbl>
          <w:p w:rsidR="002C2CDD" w:rsidRPr="00010E0C" w:rsidRDefault="00D317D2" w:rsidP="00B37FC2">
            <w:pPr>
              <w:pStyle w:val="Heading3"/>
              <w:spacing w:line="240" w:lineRule="auto"/>
              <w:rPr>
                <w:rFonts w:ascii="Arial Narrow" w:hAnsi="Arial Narrow"/>
              </w:rPr>
            </w:pPr>
            <w:sdt>
              <w:sdtPr>
                <w:rPr>
                  <w:rFonts w:ascii="Arial Narrow" w:hAnsi="Arial Narrow"/>
                </w:rPr>
                <w:alias w:val="Experience:"/>
                <w:tag w:val="Experience:"/>
                <w:id w:val="1217937480"/>
                <w:placeholder>
                  <w:docPart w:val="20EBB4D09FC9466DBB3D4BE1411CB28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F1C13">
                  <w:rPr>
                    <w:rFonts w:ascii="Arial Narrow" w:hAnsi="Arial Narrow"/>
                    <w:b/>
                  </w:rPr>
                  <w:t>Experience</w:t>
                </w:r>
              </w:sdtContent>
            </w:sdt>
          </w:p>
          <w:p w:rsidR="002C2CDD" w:rsidRPr="006F1C13" w:rsidRDefault="00BE2FFB" w:rsidP="00B37FC2">
            <w:pPr>
              <w:pStyle w:val="Heading4"/>
              <w:spacing w:line="240" w:lineRule="auto"/>
              <w:rPr>
                <w:rFonts w:ascii="Arial Narrow" w:hAnsi="Arial Narrow"/>
                <w:b/>
              </w:rPr>
            </w:pPr>
            <w:r w:rsidRPr="006F1C13">
              <w:rPr>
                <w:rFonts w:ascii="Arial Narrow" w:hAnsi="Arial Narrow"/>
                <w:b/>
              </w:rPr>
              <w:t>FRONTEND DEVELOPER</w:t>
            </w:r>
            <w:r w:rsidR="002C2CDD" w:rsidRPr="006F1C13">
              <w:rPr>
                <w:rFonts w:ascii="Arial Narrow" w:hAnsi="Arial Narrow"/>
                <w:b/>
              </w:rPr>
              <w:t xml:space="preserve"> • </w:t>
            </w:r>
            <w:r w:rsidRPr="006F1C13">
              <w:rPr>
                <w:rFonts w:ascii="Arial Narrow" w:hAnsi="Arial Narrow"/>
                <w:b/>
              </w:rPr>
              <w:t>VOLUNTEER</w:t>
            </w:r>
            <w:r w:rsidR="002C2CDD" w:rsidRPr="006F1C13">
              <w:rPr>
                <w:rFonts w:ascii="Arial Narrow" w:hAnsi="Arial Narrow"/>
                <w:b/>
              </w:rPr>
              <w:t xml:space="preserve"> • </w:t>
            </w:r>
            <w:r w:rsidRPr="006F1C13">
              <w:rPr>
                <w:rFonts w:ascii="Arial Narrow" w:hAnsi="Arial Narrow"/>
                <w:b/>
              </w:rPr>
              <w:t>2022</w:t>
            </w:r>
            <w:r w:rsidR="00F47E97" w:rsidRPr="006F1C13">
              <w:rPr>
                <w:rFonts w:ascii="Arial Narrow" w:hAnsi="Arial Narrow"/>
                <w:b/>
              </w:rPr>
              <w:t xml:space="preserve"> – </w:t>
            </w:r>
            <w:r w:rsidRPr="006F1C13">
              <w:rPr>
                <w:rFonts w:ascii="Arial Narrow" w:hAnsi="Arial Narrow"/>
                <w:b/>
              </w:rPr>
              <w:t>CURRENT</w:t>
            </w:r>
          </w:p>
          <w:p w:rsidR="002C2CDD" w:rsidRPr="00010E0C" w:rsidRDefault="00176ED6" w:rsidP="00B37FC2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DEVELOPED AND IMPLEMENTED RESPONSIVE WEB DESIGNS</w:t>
            </w:r>
            <w:r w:rsidR="00272029" w:rsidRPr="00010E0C">
              <w:rPr>
                <w:rFonts w:ascii="Arial Narrow" w:hAnsi="Arial Narrow"/>
              </w:rPr>
              <w:t>.</w:t>
            </w:r>
          </w:p>
          <w:p w:rsidR="00176ED6" w:rsidRPr="00010E0C" w:rsidRDefault="00176ED6" w:rsidP="00B37FC2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CONDUCTED THROROUGH TESTING</w:t>
            </w:r>
            <w:r w:rsidR="00272029" w:rsidRPr="00010E0C">
              <w:rPr>
                <w:rFonts w:ascii="Arial Narrow" w:hAnsi="Arial Narrow"/>
              </w:rPr>
              <w:t xml:space="preserve"> AND DEBUGGING OF WEB APPLICATIONS TO DRIVE HIGH QUALITY ERROR-FREE DELEVARIES.</w:t>
            </w:r>
          </w:p>
          <w:p w:rsidR="00272029" w:rsidRPr="00010E0C" w:rsidRDefault="00272029" w:rsidP="00B37FC2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INTEGRATED APIs AND THIRD-PARTY SERVICES TO ENHANCE FUNCIONALITY AND DATA INTEGRATION WITHIN WEB APLICATIONS.</w:t>
            </w:r>
          </w:p>
          <w:p w:rsidR="002C2CDD" w:rsidRPr="006F1C13" w:rsidRDefault="00BE2FFB" w:rsidP="00B37FC2">
            <w:pPr>
              <w:pStyle w:val="Heading4"/>
              <w:spacing w:line="240" w:lineRule="auto"/>
              <w:rPr>
                <w:rFonts w:ascii="Arial Narrow" w:hAnsi="Arial Narrow"/>
                <w:b/>
              </w:rPr>
            </w:pPr>
            <w:r w:rsidRPr="006F1C13">
              <w:rPr>
                <w:rFonts w:ascii="Arial Narrow" w:hAnsi="Arial Narrow"/>
                <w:b/>
              </w:rPr>
              <w:t>BACKEND DEVELOPER</w:t>
            </w:r>
            <w:r w:rsidR="002C2CDD" w:rsidRPr="006F1C13">
              <w:rPr>
                <w:rFonts w:ascii="Arial Narrow" w:hAnsi="Arial Narrow"/>
                <w:b/>
              </w:rPr>
              <w:t xml:space="preserve"> • </w:t>
            </w:r>
            <w:r w:rsidRPr="006F1C13">
              <w:rPr>
                <w:rFonts w:ascii="Arial Narrow" w:hAnsi="Arial Narrow"/>
                <w:b/>
              </w:rPr>
              <w:t>VOLUNEER</w:t>
            </w:r>
            <w:r w:rsidR="002C2CDD" w:rsidRPr="006F1C13">
              <w:rPr>
                <w:rFonts w:ascii="Arial Narrow" w:hAnsi="Arial Narrow"/>
                <w:b/>
              </w:rPr>
              <w:t xml:space="preserve"> • </w:t>
            </w:r>
            <w:r w:rsidRPr="006F1C13">
              <w:rPr>
                <w:rFonts w:ascii="Arial Narrow" w:hAnsi="Arial Narrow"/>
                <w:b/>
              </w:rPr>
              <w:t>2023</w:t>
            </w:r>
            <w:r w:rsidR="00F47E97" w:rsidRPr="006F1C13">
              <w:rPr>
                <w:rFonts w:ascii="Arial Narrow" w:hAnsi="Arial Narrow"/>
                <w:b/>
              </w:rPr>
              <w:t xml:space="preserve"> – </w:t>
            </w:r>
            <w:r w:rsidRPr="006F1C13">
              <w:rPr>
                <w:rFonts w:ascii="Arial Narrow" w:hAnsi="Arial Narrow"/>
                <w:b/>
              </w:rPr>
              <w:t>CURREN</w:t>
            </w:r>
            <w:r w:rsidR="006F1C13">
              <w:rPr>
                <w:rFonts w:ascii="Arial Narrow" w:hAnsi="Arial Narrow"/>
                <w:b/>
              </w:rPr>
              <w:t>t</w:t>
            </w:r>
          </w:p>
          <w:p w:rsidR="002C2CDD" w:rsidRPr="00010E0C" w:rsidRDefault="00272029" w:rsidP="00B37FC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BALANCED TECHNOLOGY STANDARDS AND DESIGN PRINCIPLES WITH PRODUCT TIMELINES AND CUSTOMER-SPECIFIC REQUIREMENTS.</w:t>
            </w:r>
          </w:p>
          <w:p w:rsidR="002C2CDD" w:rsidRPr="00010E0C" w:rsidRDefault="00D317D2" w:rsidP="00B37FC2">
            <w:pPr>
              <w:pStyle w:val="Heading3"/>
              <w:spacing w:line="240" w:lineRule="auto"/>
              <w:rPr>
                <w:rFonts w:ascii="Arial Narrow" w:hAnsi="Arial Narrow"/>
              </w:rPr>
            </w:pPr>
            <w:sdt>
              <w:sdtPr>
                <w:rPr>
                  <w:rFonts w:ascii="Arial Narrow" w:hAnsi="Arial Narrow"/>
                </w:rPr>
                <w:alias w:val="Education:"/>
                <w:tag w:val="Education:"/>
                <w:id w:val="1349516922"/>
                <w:placeholder>
                  <w:docPart w:val="4AD4472E6C044656882B489A20088B5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6F1C13">
                  <w:rPr>
                    <w:rFonts w:ascii="Arial Narrow" w:hAnsi="Arial Narrow"/>
                    <w:b/>
                  </w:rPr>
                  <w:t>Education</w:t>
                </w:r>
              </w:sdtContent>
            </w:sdt>
          </w:p>
          <w:p w:rsidR="002C2CDD" w:rsidRPr="006F1C13" w:rsidRDefault="00BE2FFB" w:rsidP="00B37FC2">
            <w:pPr>
              <w:pStyle w:val="Heading4"/>
              <w:spacing w:line="240" w:lineRule="auto"/>
              <w:rPr>
                <w:rFonts w:ascii="Arial Narrow" w:hAnsi="Arial Narrow"/>
                <w:b/>
              </w:rPr>
            </w:pPr>
            <w:r w:rsidRPr="006F1C13">
              <w:rPr>
                <w:rFonts w:ascii="Arial Narrow" w:hAnsi="Arial Narrow"/>
                <w:b/>
              </w:rPr>
              <w:t>SOFTWARE ENGINEERING</w:t>
            </w:r>
            <w:r w:rsidR="002C2CDD" w:rsidRPr="006F1C13">
              <w:rPr>
                <w:rFonts w:ascii="Arial Narrow" w:hAnsi="Arial Narrow"/>
                <w:b/>
              </w:rPr>
              <w:t xml:space="preserve"> • </w:t>
            </w:r>
            <w:r w:rsidRPr="006F1C13">
              <w:rPr>
                <w:rFonts w:ascii="Arial Narrow" w:hAnsi="Arial Narrow"/>
                <w:b/>
              </w:rPr>
              <w:t>CURRENTLY ENROLED</w:t>
            </w:r>
            <w:r w:rsidR="002C2CDD" w:rsidRPr="006F1C13">
              <w:rPr>
                <w:rFonts w:ascii="Arial Narrow" w:hAnsi="Arial Narrow"/>
                <w:b/>
              </w:rPr>
              <w:t xml:space="preserve"> • </w:t>
            </w:r>
            <w:r w:rsidRPr="006F1C13">
              <w:rPr>
                <w:rFonts w:ascii="Arial Narrow" w:hAnsi="Arial Narrow"/>
                <w:b/>
              </w:rPr>
              <w:t>ALX AFRICA</w:t>
            </w:r>
          </w:p>
          <w:p w:rsidR="002C2CDD" w:rsidRPr="006F1C13" w:rsidRDefault="00BE2FFB" w:rsidP="00B37FC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 Narrow" w:hAnsi="Arial Narrow"/>
              </w:rPr>
            </w:pPr>
            <w:r w:rsidRPr="006F1C13">
              <w:rPr>
                <w:rFonts w:ascii="Arial Narrow" w:hAnsi="Arial Narrow"/>
              </w:rPr>
              <w:t>SOFTWARE ENGINEERING GPA – 96%</w:t>
            </w:r>
          </w:p>
          <w:p w:rsidR="00BE2FFB" w:rsidRPr="006F1C13" w:rsidRDefault="00BE2FFB" w:rsidP="00B37FC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 Narrow" w:hAnsi="Arial Narrow"/>
              </w:rPr>
            </w:pPr>
            <w:r w:rsidRPr="006F1C13">
              <w:rPr>
                <w:rFonts w:ascii="Arial Narrow" w:hAnsi="Arial Narrow"/>
              </w:rPr>
              <w:t>BACKEND ENGINEERING GPA IN PROGRESS</w:t>
            </w:r>
          </w:p>
          <w:p w:rsidR="002C2CDD" w:rsidRPr="006F1C13" w:rsidRDefault="00BE2FFB" w:rsidP="00B37FC2">
            <w:pPr>
              <w:pStyle w:val="Heading4"/>
              <w:spacing w:line="240" w:lineRule="auto"/>
              <w:rPr>
                <w:rFonts w:ascii="Arial Narrow" w:hAnsi="Arial Narrow"/>
                <w:b/>
              </w:rPr>
            </w:pPr>
            <w:r w:rsidRPr="006F1C13">
              <w:rPr>
                <w:rFonts w:ascii="Arial Narrow" w:hAnsi="Arial Narrow"/>
                <w:b/>
              </w:rPr>
              <w:t>FRONTEND DEVELOPMENT</w:t>
            </w:r>
            <w:r w:rsidR="002C2CDD" w:rsidRPr="006F1C13">
              <w:rPr>
                <w:rFonts w:ascii="Arial Narrow" w:hAnsi="Arial Narrow"/>
                <w:b/>
              </w:rPr>
              <w:t xml:space="preserve"> • </w:t>
            </w:r>
            <w:r w:rsidRPr="006F1C13">
              <w:rPr>
                <w:rFonts w:ascii="Arial Narrow" w:hAnsi="Arial Narrow"/>
                <w:b/>
              </w:rPr>
              <w:t>JUL-2023</w:t>
            </w:r>
            <w:r w:rsidR="002C2CDD" w:rsidRPr="006F1C13">
              <w:rPr>
                <w:rFonts w:ascii="Arial Narrow" w:hAnsi="Arial Narrow"/>
                <w:b/>
              </w:rPr>
              <w:t xml:space="preserve"> • </w:t>
            </w:r>
            <w:r w:rsidRPr="006F1C13">
              <w:rPr>
                <w:rFonts w:ascii="Arial Narrow" w:hAnsi="Arial Narrow"/>
                <w:b/>
              </w:rPr>
              <w:t>SHECODES.IO</w:t>
            </w:r>
          </w:p>
          <w:p w:rsidR="00BE2FFB" w:rsidRPr="006F1C13" w:rsidRDefault="00176ED6" w:rsidP="00B37FC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 Narrow" w:hAnsi="Arial Narrow"/>
              </w:rPr>
            </w:pPr>
            <w:r w:rsidRPr="006F1C13">
              <w:rPr>
                <w:rFonts w:ascii="Arial Narrow" w:hAnsi="Arial Narrow"/>
              </w:rPr>
              <w:t>WEB DEVELOPMENT</w:t>
            </w:r>
          </w:p>
          <w:p w:rsidR="00176ED6" w:rsidRPr="006F1C13" w:rsidRDefault="00176ED6" w:rsidP="00B37FC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 Narrow" w:hAnsi="Arial Narrow"/>
              </w:rPr>
            </w:pPr>
            <w:r w:rsidRPr="006F1C13">
              <w:rPr>
                <w:rFonts w:ascii="Arial Narrow" w:hAnsi="Arial Narrow"/>
              </w:rPr>
              <w:t>RESPONSIVE WEB DEVELOPMENT</w:t>
            </w:r>
          </w:p>
          <w:p w:rsidR="00176ED6" w:rsidRPr="006F1C13" w:rsidRDefault="00176ED6" w:rsidP="00B37FC2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 Narrow" w:hAnsi="Arial Narrow"/>
              </w:rPr>
            </w:pPr>
            <w:r w:rsidRPr="006F1C13">
              <w:rPr>
                <w:rFonts w:ascii="Arial Narrow" w:hAnsi="Arial Narrow"/>
              </w:rPr>
              <w:t>REACT DEVELOPMENT</w:t>
            </w:r>
          </w:p>
          <w:p w:rsidR="00010E0C" w:rsidRPr="006F1C13" w:rsidRDefault="00010E0C" w:rsidP="00B37FC2">
            <w:pPr>
              <w:pStyle w:val="Heading3"/>
              <w:spacing w:line="240" w:lineRule="auto"/>
              <w:rPr>
                <w:rFonts w:ascii="Arial Narrow" w:hAnsi="Arial Narrow"/>
                <w:b/>
              </w:rPr>
            </w:pPr>
            <w:r w:rsidRPr="006F1C13">
              <w:rPr>
                <w:rFonts w:ascii="Arial Narrow" w:hAnsi="Arial Narrow"/>
                <w:b/>
              </w:rPr>
              <w:t>MY PROJECTS</w:t>
            </w:r>
          </w:p>
          <w:p w:rsidR="00272029" w:rsidRPr="00010E0C" w:rsidRDefault="00010E0C" w:rsidP="00B37FC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API GENERATED WEATHER APP-</w:t>
            </w:r>
          </w:p>
          <w:p w:rsidR="00010E0C" w:rsidRPr="00010E0C" w:rsidRDefault="00010E0C" w:rsidP="00B37FC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TODO LIST APP</w:t>
            </w:r>
          </w:p>
          <w:p w:rsidR="00010E0C" w:rsidRPr="00B37FC2" w:rsidRDefault="00010E0C" w:rsidP="00B37FC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 Narrow" w:hAnsi="Arial Narrow"/>
              </w:rPr>
            </w:pPr>
            <w:r w:rsidRPr="00010E0C">
              <w:rPr>
                <w:rFonts w:ascii="Arial Narrow" w:hAnsi="Arial Narrow"/>
              </w:rPr>
              <w:t>NETFLIX LANDING PAGE</w:t>
            </w:r>
            <w:r w:rsidR="00B37FC2">
              <w:rPr>
                <w:rFonts w:ascii="Arial Narrow" w:hAnsi="Arial Narrow"/>
              </w:rPr>
              <w:t>, PORTFOLIO WEBSITE.</w:t>
            </w:r>
          </w:p>
        </w:tc>
      </w:tr>
    </w:tbl>
    <w:p w:rsidR="00C62C50" w:rsidRDefault="00C62C50" w:rsidP="00B37FC2">
      <w:pPr>
        <w:pStyle w:val="NoSpacing"/>
      </w:pPr>
    </w:p>
    <w:sectPr w:rsidR="00C62C50" w:rsidSect="00EF7CC9">
      <w:footerReference w:type="defaul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7D2" w:rsidRDefault="00D317D2" w:rsidP="00713050">
      <w:pPr>
        <w:spacing w:line="240" w:lineRule="auto"/>
      </w:pPr>
      <w:r>
        <w:separator/>
      </w:r>
    </w:p>
  </w:endnote>
  <w:endnote w:type="continuationSeparator" w:id="0">
    <w:p w:rsidR="00D317D2" w:rsidRDefault="00D317D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F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7D2" w:rsidRDefault="00D317D2" w:rsidP="00713050">
      <w:pPr>
        <w:spacing w:line="240" w:lineRule="auto"/>
      </w:pPr>
      <w:r>
        <w:separator/>
      </w:r>
    </w:p>
  </w:footnote>
  <w:footnote w:type="continuationSeparator" w:id="0">
    <w:p w:rsidR="00D317D2" w:rsidRDefault="00D317D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AA686F"/>
    <w:multiLevelType w:val="hybridMultilevel"/>
    <w:tmpl w:val="51B4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852B6"/>
    <w:multiLevelType w:val="hybridMultilevel"/>
    <w:tmpl w:val="D44C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62A61"/>
    <w:multiLevelType w:val="hybridMultilevel"/>
    <w:tmpl w:val="077A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82E9C"/>
    <w:multiLevelType w:val="hybridMultilevel"/>
    <w:tmpl w:val="1B2E2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FB"/>
    <w:rsid w:val="00010E0C"/>
    <w:rsid w:val="000519D5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76ED6"/>
    <w:rsid w:val="001A5CA9"/>
    <w:rsid w:val="001B2AC1"/>
    <w:rsid w:val="001B403A"/>
    <w:rsid w:val="001F4583"/>
    <w:rsid w:val="00217980"/>
    <w:rsid w:val="00271662"/>
    <w:rsid w:val="00272029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56358"/>
    <w:rsid w:val="00684488"/>
    <w:rsid w:val="006A3CE7"/>
    <w:rsid w:val="006A7746"/>
    <w:rsid w:val="006B58B5"/>
    <w:rsid w:val="006C4C50"/>
    <w:rsid w:val="006D76B1"/>
    <w:rsid w:val="006F1C13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43753"/>
    <w:rsid w:val="0088504C"/>
    <w:rsid w:val="0089382B"/>
    <w:rsid w:val="008A1907"/>
    <w:rsid w:val="008C6BCA"/>
    <w:rsid w:val="008C7B50"/>
    <w:rsid w:val="008E4B30"/>
    <w:rsid w:val="00906BEE"/>
    <w:rsid w:val="009243E7"/>
    <w:rsid w:val="00977E6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37FC2"/>
    <w:rsid w:val="00B5664D"/>
    <w:rsid w:val="00B76A83"/>
    <w:rsid w:val="00BA5B40"/>
    <w:rsid w:val="00BB371F"/>
    <w:rsid w:val="00BD0206"/>
    <w:rsid w:val="00BE2FFB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317D2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A4E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DDDDD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eastAsiaTheme="minorEastAsia"/>
      <w:i/>
      <w:iCs/>
      <w:color w:val="A5A5A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A5A5A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A5A5A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rabjous-tapioca-a276c4.netlify.app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welihlembalenhle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ALIYEZW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C0B699242BF42849B2AAF2225B5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1FFB7-0F87-4ACA-9BAC-05F55F3092DE}"/>
      </w:docPartPr>
      <w:docPartBody>
        <w:p w:rsidR="005B44AC" w:rsidRDefault="00C613B7">
          <w:pPr>
            <w:pStyle w:val="4C0B699242BF42849B2AAF2225B5E4C2"/>
          </w:pPr>
          <w:r w:rsidRPr="00906BEE">
            <w:t>Skills</w:t>
          </w:r>
        </w:p>
      </w:docPartBody>
    </w:docPart>
    <w:docPart>
      <w:docPartPr>
        <w:name w:val="2EDBBA3E2F364494956D892F10B34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17F22-0BA7-45A0-8D36-B02034AE9207}"/>
      </w:docPartPr>
      <w:docPartBody>
        <w:p w:rsidR="005B44AC" w:rsidRDefault="00C613B7">
          <w:pPr>
            <w:pStyle w:val="2EDBBA3E2F364494956D892F10B3480E"/>
          </w:pPr>
          <w:r>
            <w:t>Your name</w:t>
          </w:r>
        </w:p>
      </w:docPartBody>
    </w:docPart>
    <w:docPart>
      <w:docPartPr>
        <w:name w:val="C7DE2B32027D45DB803928A92453E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E5224-F0BE-42FB-9624-52EF390364DC}"/>
      </w:docPartPr>
      <w:docPartBody>
        <w:p w:rsidR="005B44AC" w:rsidRDefault="00C613B7">
          <w:pPr>
            <w:pStyle w:val="C7DE2B32027D45DB803928A92453E886"/>
          </w:pPr>
          <w:r w:rsidRPr="007D6458">
            <w:t>Profession or Industry</w:t>
          </w:r>
        </w:p>
      </w:docPartBody>
    </w:docPart>
    <w:docPart>
      <w:docPartPr>
        <w:name w:val="20EBB4D09FC9466DBB3D4BE1411CB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569D-E46F-4B4E-9843-A995CF82018C}"/>
      </w:docPartPr>
      <w:docPartBody>
        <w:p w:rsidR="005B44AC" w:rsidRDefault="00C613B7">
          <w:pPr>
            <w:pStyle w:val="20EBB4D09FC9466DBB3D4BE1411CB284"/>
          </w:pPr>
          <w:r w:rsidRPr="00906BEE">
            <w:t>Experience</w:t>
          </w:r>
        </w:p>
      </w:docPartBody>
    </w:docPart>
    <w:docPart>
      <w:docPartPr>
        <w:name w:val="4AD4472E6C044656882B489A20088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DBF75-340D-4A24-ADF8-0CEE3C32E77F}"/>
      </w:docPartPr>
      <w:docPartBody>
        <w:p w:rsidR="005B44AC" w:rsidRDefault="00C613B7">
          <w:pPr>
            <w:pStyle w:val="4AD4472E6C044656882B489A20088B50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15"/>
    <w:rsid w:val="00156B15"/>
    <w:rsid w:val="002B45C3"/>
    <w:rsid w:val="005B44AC"/>
    <w:rsid w:val="00C6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8D26139E0D4E41B97CE14A6854CFE5">
    <w:name w:val="7D8D26139E0D4E41B97CE14A6854CFE5"/>
  </w:style>
  <w:style w:type="paragraph" w:customStyle="1" w:styleId="F8E79E471EB7488ABA82493218CA70DF">
    <w:name w:val="F8E79E471EB7488ABA82493218CA70DF"/>
  </w:style>
  <w:style w:type="paragraph" w:customStyle="1" w:styleId="3466DAAF84B04785845F1AD8A0EBF75C">
    <w:name w:val="3466DAAF84B04785845F1AD8A0EBF75C"/>
  </w:style>
  <w:style w:type="paragraph" w:customStyle="1" w:styleId="4C0B699242BF42849B2AAF2225B5E4C2">
    <w:name w:val="4C0B699242BF42849B2AAF2225B5E4C2"/>
  </w:style>
  <w:style w:type="paragraph" w:customStyle="1" w:styleId="AE30CD65A4C94205A4EAED506D4FF956">
    <w:name w:val="AE30CD65A4C94205A4EAED506D4FF956"/>
  </w:style>
  <w:style w:type="paragraph" w:customStyle="1" w:styleId="2EDBBA3E2F364494956D892F10B3480E">
    <w:name w:val="2EDBBA3E2F364494956D892F10B3480E"/>
  </w:style>
  <w:style w:type="paragraph" w:customStyle="1" w:styleId="C7DE2B32027D45DB803928A92453E886">
    <w:name w:val="C7DE2B32027D45DB803928A92453E886"/>
  </w:style>
  <w:style w:type="paragraph" w:customStyle="1" w:styleId="895931EAA3CF4615A19E155255D6E264">
    <w:name w:val="895931EAA3CF4615A19E155255D6E264"/>
  </w:style>
  <w:style w:type="paragraph" w:customStyle="1" w:styleId="20EBB4D09FC9466DBB3D4BE1411CB284">
    <w:name w:val="20EBB4D09FC9466DBB3D4BE1411CB284"/>
  </w:style>
  <w:style w:type="paragraph" w:customStyle="1" w:styleId="DA6F33CCFC3D4604A22F93A9526134AF">
    <w:name w:val="DA6F33CCFC3D4604A22F93A9526134AF"/>
  </w:style>
  <w:style w:type="paragraph" w:customStyle="1" w:styleId="9494B8F6FF3E4E9EB901280B1D02B0A0">
    <w:name w:val="9494B8F6FF3E4E9EB901280B1D02B0A0"/>
  </w:style>
  <w:style w:type="paragraph" w:customStyle="1" w:styleId="71C41B3E0A1E4441919E70EFED1AAFA6">
    <w:name w:val="71C41B3E0A1E4441919E70EFED1AAFA6"/>
  </w:style>
  <w:style w:type="paragraph" w:customStyle="1" w:styleId="A3D274DA245D4FA2B6D9D8A7B5B4F666">
    <w:name w:val="A3D274DA245D4FA2B6D9D8A7B5B4F666"/>
  </w:style>
  <w:style w:type="paragraph" w:customStyle="1" w:styleId="45856F07438F45BBB467DCEEB7D73429">
    <w:name w:val="45856F07438F45BBB467DCEEB7D73429"/>
  </w:style>
  <w:style w:type="paragraph" w:customStyle="1" w:styleId="4628E93D746E4C8DA5E66D259F5E2BDE">
    <w:name w:val="4628E93D746E4C8DA5E66D259F5E2BDE"/>
  </w:style>
  <w:style w:type="paragraph" w:customStyle="1" w:styleId="F98277A4E28E4574928684E5A3A9D3B0">
    <w:name w:val="F98277A4E28E4574928684E5A3A9D3B0"/>
  </w:style>
  <w:style w:type="paragraph" w:customStyle="1" w:styleId="D2D443B19427446E98AC20F1D5F943F8">
    <w:name w:val="D2D443B19427446E98AC20F1D5F943F8"/>
  </w:style>
  <w:style w:type="paragraph" w:customStyle="1" w:styleId="FB3343E3442B4D60BFCEBDA5A87348AD">
    <w:name w:val="FB3343E3442B4D60BFCEBDA5A87348AD"/>
  </w:style>
  <w:style w:type="paragraph" w:customStyle="1" w:styleId="D31C87DF65554861AA64E7604213E4D4">
    <w:name w:val="D31C87DF65554861AA64E7604213E4D4"/>
  </w:style>
  <w:style w:type="paragraph" w:customStyle="1" w:styleId="4AD4472E6C044656882B489A20088B50">
    <w:name w:val="4AD4472E6C044656882B489A20088B50"/>
  </w:style>
  <w:style w:type="paragraph" w:customStyle="1" w:styleId="A944BDE9602E40A49B8E664C66FA533A">
    <w:name w:val="A944BDE9602E40A49B8E664C66FA533A"/>
  </w:style>
  <w:style w:type="paragraph" w:customStyle="1" w:styleId="AC737F2DC24D41B7A388DD7F44BBF6FA">
    <w:name w:val="AC737F2DC24D41B7A388DD7F44BBF6FA"/>
  </w:style>
  <w:style w:type="paragraph" w:customStyle="1" w:styleId="FB2A2FCA18D043D18E09638D07F1F3A7">
    <w:name w:val="FB2A2FCA18D043D18E09638D07F1F3A7"/>
  </w:style>
  <w:style w:type="paragraph" w:customStyle="1" w:styleId="ADA54564FA5142A1A40FA0CFE03BF139">
    <w:name w:val="ADA54564FA5142A1A40FA0CFE03BF139"/>
  </w:style>
  <w:style w:type="paragraph" w:customStyle="1" w:styleId="B6AB7B1D4839473CB157D87CB5C93548">
    <w:name w:val="B6AB7B1D4839473CB157D87CB5C93548"/>
  </w:style>
  <w:style w:type="paragraph" w:customStyle="1" w:styleId="1C511BA76ACF47E9AF0EE44B35AFAF1D">
    <w:name w:val="1C511BA76ACF47E9AF0EE44B35AFAF1D"/>
  </w:style>
  <w:style w:type="paragraph" w:customStyle="1" w:styleId="0D6F1C0220CD4D55AB97529540880BE5">
    <w:name w:val="0D6F1C0220CD4D55AB97529540880BE5"/>
  </w:style>
  <w:style w:type="paragraph" w:customStyle="1" w:styleId="BD280BE4DD6B42A5A0E8F120D27E09B1">
    <w:name w:val="BD280BE4DD6B42A5A0E8F120D27E09B1"/>
  </w:style>
  <w:style w:type="paragraph" w:customStyle="1" w:styleId="B771E6ADACDE4BE395398783FA3B6E64">
    <w:name w:val="B771E6ADACDE4BE395398783FA3B6E64"/>
  </w:style>
  <w:style w:type="paragraph" w:customStyle="1" w:styleId="C47D2DD3B6DD43D1BF02638E3B5E3686">
    <w:name w:val="C47D2DD3B6DD43D1BF02638E3B5E3686"/>
  </w:style>
  <w:style w:type="paragraph" w:customStyle="1" w:styleId="8F84596D611D41CDB45CF41DE9D1969E">
    <w:name w:val="8F84596D611D41CDB45CF41DE9D1969E"/>
    <w:rsid w:val="00156B15"/>
  </w:style>
  <w:style w:type="paragraph" w:customStyle="1" w:styleId="9C51BF7277C84DC5AF7F945852810864">
    <w:name w:val="9C51BF7277C84DC5AF7F945852810864"/>
    <w:rsid w:val="00156B15"/>
  </w:style>
  <w:style w:type="paragraph" w:customStyle="1" w:styleId="6A86E8ECD1474E7382CD034CD7CFEBD2">
    <w:name w:val="6A86E8ECD1474E7382CD034CD7CFEBD2"/>
    <w:rsid w:val="00156B15"/>
  </w:style>
  <w:style w:type="paragraph" w:customStyle="1" w:styleId="96701ACA19DA4F7D827815F7F12EE5FC">
    <w:name w:val="96701ACA19DA4F7D827815F7F12EE5FC"/>
    <w:rsid w:val="00156B15"/>
  </w:style>
  <w:style w:type="paragraph" w:customStyle="1" w:styleId="C96F85DA39B94EA48B5FF291E3CD8650">
    <w:name w:val="C96F85DA39B94EA48B5FF291E3CD8650"/>
    <w:rsid w:val="00156B15"/>
  </w:style>
  <w:style w:type="paragraph" w:customStyle="1" w:styleId="476E87494B8F40F983F15F518A33D1AB">
    <w:name w:val="476E87494B8F40F983F15F518A33D1AB"/>
    <w:rsid w:val="00156B15"/>
  </w:style>
  <w:style w:type="paragraph" w:customStyle="1" w:styleId="6FF62F6DD01F46D7A007763C4F7DCD51">
    <w:name w:val="6FF62F6DD01F46D7A007763C4F7DCD51"/>
    <w:rsid w:val="00156B15"/>
  </w:style>
  <w:style w:type="paragraph" w:customStyle="1" w:styleId="D3514ED0646D4F698678FAB726289284">
    <w:name w:val="D3514ED0646D4F698678FAB726289284"/>
    <w:rsid w:val="00156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/>
  <cp:keywords/>
  <dc:description/>
  <cp:lastModifiedBy/>
  <cp:revision>1</cp:revision>
  <dcterms:created xsi:type="dcterms:W3CDTF">2023-06-29T00:05:00Z</dcterms:created>
  <dcterms:modified xsi:type="dcterms:W3CDTF">2023-06-29T12:15:00Z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